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bookmarkStart w:id="0" w:name="_GoBack"/>
      <w:bookmarkEnd w:id="0"/>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3"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4"/>
          <w:type w:val="continuous"/>
          <w:pgSz w:w="12240" w:h="15840" w:code="1"/>
          <w:pgMar w:top="1080" w:right="1080" w:bottom="1080" w:left="1080" w:header="720" w:footer="720" w:gutter="0"/>
          <w:cols w:space="720"/>
          <w:titlePg/>
          <w:docGrid w:linePitch="326"/>
        </w:sectPr>
      </w:pPr>
      <w:r w:rsidRPr="003759E1">
        <w:t>Plant Guide</w:t>
      </w:r>
    </w:p>
    <w:p w:rsidR="00547B3F" w:rsidRPr="004F78CE" w:rsidRDefault="00547B3F" w:rsidP="00547B3F">
      <w:pPr>
        <w:pStyle w:val="Heading1"/>
      </w:pPr>
      <w:r>
        <w:lastRenderedPageBreak/>
        <w:t>Hop hornbeam</w:t>
      </w:r>
    </w:p>
    <w:p w:rsidR="00547B3F" w:rsidRPr="00A90532" w:rsidRDefault="00547B3F" w:rsidP="00547B3F">
      <w:pPr>
        <w:pStyle w:val="Heading2"/>
      </w:pPr>
      <w:r>
        <w:t>Ostrya virginiana (Mill.) K. Koch</w:t>
      </w:r>
    </w:p>
    <w:p w:rsidR="00547B3F" w:rsidRPr="00A90532" w:rsidRDefault="00547B3F" w:rsidP="00547B3F">
      <w:pPr>
        <w:pStyle w:val="Heading3"/>
      </w:pPr>
      <w:r w:rsidRPr="00A90532">
        <w:t xml:space="preserve">Plant Symbol = </w:t>
      </w:r>
      <w:r>
        <w:t>OSVI</w:t>
      </w:r>
    </w:p>
    <w:p w:rsidR="00547B3F" w:rsidRPr="004A50AC" w:rsidRDefault="00547B3F" w:rsidP="00547B3F">
      <w:pPr>
        <w:jc w:val="left"/>
        <w:rPr>
          <w:sz w:val="20"/>
        </w:rPr>
      </w:pPr>
    </w:p>
    <w:p w:rsidR="00547B3F" w:rsidRDefault="00547B3F" w:rsidP="00547B3F">
      <w:pPr>
        <w:pStyle w:val="Heading4"/>
      </w:pPr>
      <w:r w:rsidRPr="00A90532">
        <w:t>Contributed by:</w:t>
      </w:r>
      <w:r>
        <w:t xml:space="preserve">  USDA NRCS Appalachian Plant Materials Center, Alderson, West Virginia</w:t>
      </w:r>
    </w:p>
    <w:p w:rsidR="00547B3F" w:rsidRPr="001D0ED9" w:rsidRDefault="00547B3F" w:rsidP="00547B3F"/>
    <w:p w:rsidR="00547B3F" w:rsidRDefault="00547B3F" w:rsidP="00547B3F">
      <w:pPr>
        <w:jc w:val="left"/>
        <w:rPr>
          <w:sz w:val="20"/>
        </w:rPr>
      </w:pPr>
    </w:p>
    <w:p w:rsidR="00547B3F" w:rsidRDefault="00547B3F" w:rsidP="00547B3F">
      <w:pPr>
        <w:pStyle w:val="Header2"/>
        <w:rPr>
          <w:i w:val="0"/>
          <w:sz w:val="16"/>
          <w:szCs w:val="16"/>
        </w:rPr>
      </w:pPr>
      <w:r>
        <w:rPr>
          <w:noProof/>
        </w:rPr>
        <w:drawing>
          <wp:inline distT="0" distB="0" distL="0" distR="0">
            <wp:extent cx="2743200" cy="1828800"/>
            <wp:effectExtent l="19050" t="0" r="0" b="0"/>
            <wp:docPr id="3" name="Picture 2" descr="Color image of Ostrya virginiana including hop like blossoms by D. E. H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rge Photo of Ostrya virginiana"/>
                    <pic:cNvPicPr>
                      <a:picLocks noChangeAspect="1" noChangeArrowheads="1"/>
                    </pic:cNvPicPr>
                  </pic:nvPicPr>
                  <pic:blipFill>
                    <a:blip r:embed="rId15"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547B3F" w:rsidRDefault="00547B3F" w:rsidP="00547B3F">
      <w:pPr>
        <w:pStyle w:val="Header2"/>
        <w:rPr>
          <w:i w:val="0"/>
          <w:sz w:val="16"/>
          <w:szCs w:val="16"/>
        </w:rPr>
      </w:pPr>
    </w:p>
    <w:p w:rsidR="00547B3F" w:rsidRDefault="00547B3F" w:rsidP="00547B3F">
      <w:pPr>
        <w:pStyle w:val="sm"/>
      </w:pPr>
      <w:r>
        <w:t xml:space="preserve">Herman, D.E., et al. 1996. </w:t>
      </w:r>
      <w:r>
        <w:rPr>
          <w:rStyle w:val="HTMLCite"/>
        </w:rPr>
        <w:t>North Dakota tree handbook</w:t>
      </w:r>
      <w:r>
        <w:t xml:space="preserve">. USDA NRCS ND State Soil Conservation Committee; NDSU Extension and Western Area Power Administration, Bismarck, ND. Courtesy of </w:t>
      </w:r>
      <w:r w:rsidRPr="00274E2B">
        <w:rPr>
          <w:rFonts w:ascii="Times New Roman" w:hAnsi="Times New Roman"/>
          <w:sz w:val="20"/>
        </w:rPr>
        <w:t>ND State Soil Conservation Committee</w:t>
      </w:r>
      <w:r>
        <w:t xml:space="preserve">. Provided by </w:t>
      </w:r>
      <w:r w:rsidRPr="00274E2B">
        <w:rPr>
          <w:rFonts w:ascii="Times New Roman" w:hAnsi="Times New Roman"/>
          <w:sz w:val="20"/>
        </w:rPr>
        <w:t>USDA NRCS ND State Office</w:t>
      </w:r>
      <w:r>
        <w:t xml:space="preserve">. United States, ND. </w:t>
      </w:r>
    </w:p>
    <w:p w:rsidR="00547B3F" w:rsidRDefault="00547B3F" w:rsidP="00547B3F">
      <w:pPr>
        <w:pStyle w:val="Heading4"/>
        <w:rPr>
          <w:b/>
          <w:i w:val="0"/>
        </w:rPr>
      </w:pPr>
      <w:r w:rsidRPr="00A90532">
        <w:rPr>
          <w:b/>
          <w:i w:val="0"/>
        </w:rPr>
        <w:t>Alternate Names</w:t>
      </w:r>
    </w:p>
    <w:p w:rsidR="00547B3F" w:rsidRPr="004446CC" w:rsidRDefault="00547B3F" w:rsidP="00547B3F">
      <w:pPr>
        <w:jc w:val="left"/>
        <w:rPr>
          <w:sz w:val="20"/>
        </w:rPr>
      </w:pPr>
      <w:r>
        <w:rPr>
          <w:sz w:val="20"/>
        </w:rPr>
        <w:t xml:space="preserve">Eastern hop hornbeam, American Hop-hornbeam, </w:t>
      </w:r>
      <w:r w:rsidRPr="004446CC">
        <w:rPr>
          <w:sz w:val="20"/>
        </w:rPr>
        <w:t xml:space="preserve">Hop hornbeam, Ironwood, </w:t>
      </w:r>
      <w:r>
        <w:rPr>
          <w:sz w:val="20"/>
        </w:rPr>
        <w:t>Leverwood, Ironwood Hornbeam Tree</w:t>
      </w:r>
    </w:p>
    <w:p w:rsidR="00547B3F" w:rsidRDefault="00547B3F" w:rsidP="00547B3F">
      <w:pPr>
        <w:pStyle w:val="BodyText1"/>
      </w:pPr>
    </w:p>
    <w:p w:rsidR="00547B3F" w:rsidRDefault="00547B3F" w:rsidP="00547B3F">
      <w:pPr>
        <w:pStyle w:val="Heading4"/>
        <w:rPr>
          <w:b/>
          <w:bCs/>
          <w:i w:val="0"/>
          <w:iCs w:val="0"/>
        </w:rPr>
      </w:pPr>
      <w:r w:rsidRPr="00A90532">
        <w:rPr>
          <w:b/>
          <w:bCs/>
          <w:i w:val="0"/>
          <w:iCs w:val="0"/>
        </w:rPr>
        <w:t>Uses</w:t>
      </w:r>
    </w:p>
    <w:p w:rsidR="00547B3F" w:rsidRDefault="00547B3F" w:rsidP="00547B3F">
      <w:pPr>
        <w:jc w:val="left"/>
        <w:rPr>
          <w:sz w:val="20"/>
        </w:rPr>
      </w:pPr>
      <w:r>
        <w:rPr>
          <w:sz w:val="20"/>
        </w:rPr>
        <w:t xml:space="preserve">The wood of hop hornbeam is hard and durable.  It is used for fence posts, fuel, and tool handles.  The bark and inner wood was used to treat toothache, sore muscles, coughs, and many other ailments by American Indians.  </w:t>
      </w:r>
    </w:p>
    <w:p w:rsidR="00547B3F" w:rsidRDefault="00547B3F" w:rsidP="00547B3F">
      <w:pPr>
        <w:jc w:val="left"/>
        <w:rPr>
          <w:sz w:val="20"/>
        </w:rPr>
      </w:pPr>
    </w:p>
    <w:p w:rsidR="00547B3F" w:rsidRDefault="00547B3F" w:rsidP="00547B3F">
      <w:pPr>
        <w:jc w:val="left"/>
        <w:rPr>
          <w:sz w:val="20"/>
        </w:rPr>
      </w:pPr>
      <w:r w:rsidRPr="0006272D">
        <w:rPr>
          <w:i/>
          <w:sz w:val="20"/>
        </w:rPr>
        <w:t>Ornamental Landscaping</w:t>
      </w:r>
      <w:r>
        <w:rPr>
          <w:sz w:val="20"/>
        </w:rPr>
        <w:t>:   This tree is used in landscaping, particularly along boulevards.  Its appeal is that it retains its coppery-tan leaves well into or through winter.</w:t>
      </w:r>
    </w:p>
    <w:p w:rsidR="00547B3F" w:rsidRDefault="00547B3F" w:rsidP="00547B3F">
      <w:pPr>
        <w:jc w:val="left"/>
        <w:rPr>
          <w:sz w:val="20"/>
        </w:rPr>
      </w:pPr>
    </w:p>
    <w:p w:rsidR="00547B3F" w:rsidRDefault="00547B3F" w:rsidP="00547B3F">
      <w:pPr>
        <w:jc w:val="left"/>
        <w:rPr>
          <w:sz w:val="20"/>
        </w:rPr>
      </w:pPr>
      <w:r w:rsidRPr="00936F7C">
        <w:rPr>
          <w:i/>
          <w:sz w:val="20"/>
        </w:rPr>
        <w:t>Wildlife</w:t>
      </w:r>
      <w:r>
        <w:rPr>
          <w:sz w:val="20"/>
        </w:rPr>
        <w:t xml:space="preserve">:  The hop-like papery sack encases a nutlet that is the fruit of this tree and is a winter food for ring-necked pheasants, rabbits, grouse, turkeys, deer, squirrels, an several songbirds.  These fruits occur in clusters that resemble true hops that are used in the production of beer.  </w:t>
      </w:r>
    </w:p>
    <w:p w:rsidR="00547B3F" w:rsidRDefault="00547B3F" w:rsidP="00547B3F">
      <w:pPr>
        <w:jc w:val="left"/>
        <w:rPr>
          <w:sz w:val="20"/>
        </w:rPr>
      </w:pPr>
    </w:p>
    <w:p w:rsidR="00547B3F" w:rsidRDefault="00547B3F" w:rsidP="00547B3F">
      <w:pPr>
        <w:jc w:val="left"/>
        <w:rPr>
          <w:sz w:val="20"/>
        </w:rPr>
      </w:pPr>
      <w:r w:rsidRPr="00F11B11">
        <w:rPr>
          <w:i/>
          <w:sz w:val="20"/>
        </w:rPr>
        <w:lastRenderedPageBreak/>
        <w:t>Conservation Practices</w:t>
      </w:r>
      <w:r>
        <w:rPr>
          <w:sz w:val="20"/>
        </w:rPr>
        <w:t xml:space="preserve">:  Hop hornbeam, because of its growth habit and variety of distribution, potentially has application when established with these conservation practices; however, conservation practice standards vary by state.  Consult the local USDA NRCS Field Office for localized information.  NRCS conservation practices include 612 – Tree and Shrub Establishment and 391 – Riparian Forest Buffer.  </w:t>
      </w:r>
    </w:p>
    <w:p w:rsidR="00547B3F" w:rsidRDefault="00547B3F" w:rsidP="00547B3F">
      <w:pPr>
        <w:pStyle w:val="BodyText1"/>
      </w:pPr>
    </w:p>
    <w:p w:rsidR="00547B3F" w:rsidRPr="00A90532" w:rsidRDefault="00547B3F" w:rsidP="00547B3F">
      <w:pPr>
        <w:pStyle w:val="Heading4"/>
        <w:rPr>
          <w:b/>
          <w:bCs/>
          <w:i w:val="0"/>
          <w:iCs w:val="0"/>
        </w:rPr>
      </w:pPr>
      <w:r w:rsidRPr="00A90532">
        <w:rPr>
          <w:b/>
          <w:bCs/>
          <w:i w:val="0"/>
          <w:iCs w:val="0"/>
        </w:rPr>
        <w:t>Status</w:t>
      </w:r>
    </w:p>
    <w:p w:rsidR="00547B3F" w:rsidRDefault="00547B3F" w:rsidP="00547B3F">
      <w:pPr>
        <w:pStyle w:val="BodyText1"/>
      </w:pPr>
      <w:r>
        <w:t xml:space="preserve">Please consult the PLANTS Web site and your State Department of Natural Resources for this plant’s current status (e.g., threatened or endangered species, state noxious status, and wetland indicator values).  </w:t>
      </w:r>
    </w:p>
    <w:p w:rsidR="00547B3F" w:rsidRDefault="00547B3F" w:rsidP="00547B3F">
      <w:pPr>
        <w:pStyle w:val="BodyText1"/>
      </w:pPr>
      <w:r>
        <w:t>USDA Native Status:  L48 (N), CAN (N).</w:t>
      </w:r>
    </w:p>
    <w:p w:rsidR="00547B3F" w:rsidRPr="00712AC4" w:rsidRDefault="00547B3F" w:rsidP="00547B3F">
      <w:pPr>
        <w:pStyle w:val="Header3"/>
        <w:keepNext w:val="0"/>
        <w:rPr>
          <w:b w:val="0"/>
        </w:rPr>
      </w:pPr>
    </w:p>
    <w:p w:rsidR="00547B3F" w:rsidRPr="00A90532" w:rsidRDefault="00547B3F" w:rsidP="00547B3F">
      <w:pPr>
        <w:pStyle w:val="Heading4"/>
        <w:rPr>
          <w:b/>
          <w:bCs/>
          <w:i w:val="0"/>
          <w:iCs w:val="0"/>
        </w:rPr>
      </w:pPr>
      <w:r w:rsidRPr="00A90532">
        <w:rPr>
          <w:b/>
          <w:bCs/>
          <w:i w:val="0"/>
          <w:iCs w:val="0"/>
        </w:rPr>
        <w:t>Description</w:t>
      </w:r>
    </w:p>
    <w:p w:rsidR="00547B3F" w:rsidRDefault="00547B3F" w:rsidP="00547B3F">
      <w:pPr>
        <w:pStyle w:val="BodyText1"/>
      </w:pPr>
      <w:r w:rsidRPr="002375B8">
        <w:rPr>
          <w:i/>
        </w:rPr>
        <w:t>General</w:t>
      </w:r>
      <w:r>
        <w:t xml:space="preserve">:  Birch Family (Betulaceae).  It is a native, perennial, deciduous tree that is of 20 ft. to 50 ft. in height and 15 ft. to 30 ft. in width with very hard wood and brownish scaly bark.  The buds have about 6 scales; leaves are oblong-ovate, sharply doubly-serrate, and downy beneath, 2 to 4 inches in length and 1 to 2 inches in width.  The tree is monoecious (bearing flowers of both sexes on the same tree).  The bloom time range is from mid spring to late spring and the tree has dark green foliage throughout the season that turns lemon yellow, yellowish brown, or red in the fall.  Hop hornbeam has been labeled a “weed tree” of no commercial value and is considered a competitor to more profitable species by commercial forest managers.    </w:t>
      </w:r>
    </w:p>
    <w:p w:rsidR="00547B3F" w:rsidRDefault="00547B3F" w:rsidP="00547B3F">
      <w:pPr>
        <w:pStyle w:val="BodyText1"/>
      </w:pPr>
    </w:p>
    <w:p w:rsidR="00547B3F" w:rsidRDefault="00547B3F" w:rsidP="00547B3F">
      <w:pPr>
        <w:pStyle w:val="BodyText1"/>
      </w:pPr>
      <w:r w:rsidRPr="002375B8">
        <w:rPr>
          <w:i/>
        </w:rPr>
        <w:t>Distribution</w:t>
      </w:r>
      <w:r>
        <w:t>:  Hop hornbeam is a small understory tree found in a variety of forested environments and openings located in the eastern United States and southern Canada.   It can also be found in the mountains of Mexico, south to northern South America.  For current distribution, please consult the Plant Profile page for this species on the PLANTS Web site.</w:t>
      </w:r>
    </w:p>
    <w:p w:rsidR="00547B3F" w:rsidRDefault="00547B3F" w:rsidP="00547B3F">
      <w:pPr>
        <w:pStyle w:val="BodyText1"/>
      </w:pPr>
    </w:p>
    <w:p w:rsidR="00547B3F" w:rsidRDefault="00547B3F" w:rsidP="00547B3F">
      <w:pPr>
        <w:pStyle w:val="BodyText1"/>
        <w:rPr>
          <w:b/>
          <w:bCs/>
          <w:i/>
          <w:iCs/>
        </w:rPr>
      </w:pPr>
      <w:r w:rsidRPr="00A90532">
        <w:rPr>
          <w:b/>
          <w:bCs/>
          <w:i/>
          <w:iCs/>
        </w:rPr>
        <w:t>Adaptation</w:t>
      </w:r>
      <w:r>
        <w:rPr>
          <w:b/>
          <w:bCs/>
          <w:i/>
          <w:iCs/>
        </w:rPr>
        <w:t xml:space="preserve"> </w:t>
      </w:r>
    </w:p>
    <w:p w:rsidR="00547B3F" w:rsidRDefault="00547B3F" w:rsidP="00547B3F">
      <w:pPr>
        <w:pStyle w:val="BodyText1"/>
      </w:pPr>
      <w:r>
        <w:t xml:space="preserve">It has a slow growth rate and is found in USDA hardiness zones 5 to 9. The tree is adapted to a variety of soils from fine through course textures but prefers moist soils and pH ranges of 4.2 through 7.6.  It grows in partial shade and full sun conditions.  </w:t>
      </w:r>
    </w:p>
    <w:p w:rsidR="00547B3F" w:rsidRDefault="00547B3F" w:rsidP="00547B3F">
      <w:pPr>
        <w:pStyle w:val="BodyText1"/>
      </w:pPr>
    </w:p>
    <w:p w:rsidR="00547B3F" w:rsidRDefault="00547B3F" w:rsidP="00547B3F">
      <w:pPr>
        <w:pStyle w:val="Heading4"/>
        <w:rPr>
          <w:b/>
          <w:bCs/>
          <w:i w:val="0"/>
          <w:iCs w:val="0"/>
        </w:rPr>
      </w:pPr>
      <w:r w:rsidRPr="00A90532">
        <w:rPr>
          <w:b/>
          <w:bCs/>
          <w:i w:val="0"/>
          <w:iCs w:val="0"/>
        </w:rPr>
        <w:t>Establishment</w:t>
      </w:r>
    </w:p>
    <w:p w:rsidR="00547B3F" w:rsidRDefault="00547B3F" w:rsidP="00547B3F">
      <w:pPr>
        <w:jc w:val="left"/>
        <w:rPr>
          <w:sz w:val="20"/>
        </w:rPr>
      </w:pPr>
      <w:r w:rsidRPr="00AD6B0A">
        <w:rPr>
          <w:sz w:val="20"/>
        </w:rPr>
        <w:t xml:space="preserve">Hop </w:t>
      </w:r>
      <w:r>
        <w:rPr>
          <w:sz w:val="20"/>
        </w:rPr>
        <w:t>h</w:t>
      </w:r>
      <w:r w:rsidRPr="00AD6B0A">
        <w:rPr>
          <w:sz w:val="20"/>
        </w:rPr>
        <w:t>ornbeam prefers moist, well-drained, slightly acidic soils of rich or average composition.  It adapts readily to wet, dry, poor, or alkaline soils with a slightly reduced growth rate.</w:t>
      </w:r>
      <w:r>
        <w:rPr>
          <w:sz w:val="20"/>
        </w:rPr>
        <w:t xml:space="preserve">  </w:t>
      </w:r>
    </w:p>
    <w:p w:rsidR="00547B3F" w:rsidRDefault="00547B3F" w:rsidP="00547B3F">
      <w:pPr>
        <w:jc w:val="left"/>
        <w:rPr>
          <w:sz w:val="20"/>
        </w:rPr>
      </w:pPr>
    </w:p>
    <w:p w:rsidR="00547B3F" w:rsidRDefault="00547B3F" w:rsidP="00547B3F">
      <w:pPr>
        <w:jc w:val="left"/>
        <w:rPr>
          <w:sz w:val="20"/>
        </w:rPr>
      </w:pPr>
      <w:r>
        <w:rPr>
          <w:sz w:val="20"/>
        </w:rPr>
        <w:lastRenderedPageBreak/>
        <w:t>The fruits complete development during the summer and are ripe by the end of August in the north and as late as October in the south.  Trees begin to be fruitful at age 25.  The hoplike strobile begins to break up immediately after ripening and the seeds are dispersed throughout the fall and into early winter.  The seeds exhibit a double dormancy that requires lengthy stratification in a moist medium in order to germinate.  Seeds usually germinate in the spring the year after they are shed.</w:t>
      </w:r>
    </w:p>
    <w:p w:rsidR="00547B3F" w:rsidRDefault="00547B3F" w:rsidP="00547B3F">
      <w:pPr>
        <w:jc w:val="left"/>
        <w:rPr>
          <w:sz w:val="20"/>
        </w:rPr>
      </w:pPr>
    </w:p>
    <w:p w:rsidR="00547B3F" w:rsidRDefault="00547B3F" w:rsidP="00547B3F">
      <w:pPr>
        <w:jc w:val="left"/>
      </w:pPr>
      <w:r>
        <w:rPr>
          <w:sz w:val="20"/>
        </w:rPr>
        <w:t xml:space="preserve">Reproduction of this tree is aggressive when released by overstory cutting.  Stump sprouting is common on cut, burned, or injured trees.  </w:t>
      </w:r>
      <w:r w:rsidRPr="00AD6B0A">
        <w:t xml:space="preserve"> </w:t>
      </w:r>
    </w:p>
    <w:p w:rsidR="00547B3F" w:rsidRDefault="00547B3F" w:rsidP="00547B3F">
      <w:pPr>
        <w:jc w:val="left"/>
      </w:pPr>
    </w:p>
    <w:p w:rsidR="00547B3F" w:rsidRDefault="00547B3F" w:rsidP="00547B3F">
      <w:pPr>
        <w:jc w:val="left"/>
      </w:pPr>
      <w:r w:rsidRPr="00064194">
        <w:rPr>
          <w:sz w:val="20"/>
        </w:rPr>
        <w:t>One method of reproduction from seed</w:t>
      </w:r>
      <w:r>
        <w:rPr>
          <w:sz w:val="20"/>
        </w:rPr>
        <w:t xml:space="preserve"> </w:t>
      </w:r>
      <w:r w:rsidRPr="00064194">
        <w:rPr>
          <w:sz w:val="20"/>
        </w:rPr>
        <w:t>referred to as the “Minnesota System” involves the use of bottomless containers arranged in trays of standing water.  This prunes the strong taproot and produces a more fibrous, compact root system that is better able to support the newly planted tree</w:t>
      </w:r>
      <w:r>
        <w:t>.</w:t>
      </w:r>
    </w:p>
    <w:p w:rsidR="00547B3F" w:rsidRDefault="00547B3F" w:rsidP="00547B3F">
      <w:pPr>
        <w:jc w:val="left"/>
      </w:pPr>
    </w:p>
    <w:p w:rsidR="00547B3F" w:rsidRDefault="00547B3F" w:rsidP="00547B3F">
      <w:pPr>
        <w:jc w:val="left"/>
        <w:rPr>
          <w:sz w:val="20"/>
        </w:rPr>
      </w:pPr>
      <w:r>
        <w:rPr>
          <w:sz w:val="20"/>
        </w:rPr>
        <w:t>When used as an ornamental, h</w:t>
      </w:r>
      <w:r w:rsidRPr="00064194">
        <w:rPr>
          <w:sz w:val="20"/>
        </w:rPr>
        <w:t xml:space="preserve">op </w:t>
      </w:r>
      <w:r>
        <w:rPr>
          <w:sz w:val="20"/>
        </w:rPr>
        <w:t>h</w:t>
      </w:r>
      <w:r w:rsidRPr="00064194">
        <w:rPr>
          <w:sz w:val="20"/>
        </w:rPr>
        <w:t xml:space="preserve">ornbeam should be </w:t>
      </w:r>
      <w:r>
        <w:rPr>
          <w:sz w:val="20"/>
        </w:rPr>
        <w:t xml:space="preserve">transplanted as a </w:t>
      </w:r>
      <w:r w:rsidRPr="00064194">
        <w:rPr>
          <w:sz w:val="20"/>
        </w:rPr>
        <w:t>balled and burla</w:t>
      </w:r>
      <w:r>
        <w:rPr>
          <w:sz w:val="20"/>
        </w:rPr>
        <w:t>p</w:t>
      </w:r>
      <w:r w:rsidRPr="00064194">
        <w:rPr>
          <w:sz w:val="20"/>
        </w:rPr>
        <w:t>ped</w:t>
      </w:r>
      <w:r>
        <w:rPr>
          <w:sz w:val="20"/>
        </w:rPr>
        <w:t xml:space="preserve"> plant. Balling and burlapping </w:t>
      </w:r>
      <w:r w:rsidRPr="00064194">
        <w:rPr>
          <w:sz w:val="20"/>
        </w:rPr>
        <w:t>improve</w:t>
      </w:r>
      <w:r>
        <w:rPr>
          <w:sz w:val="20"/>
        </w:rPr>
        <w:t>s the tree’s</w:t>
      </w:r>
      <w:r w:rsidRPr="00064194">
        <w:rPr>
          <w:sz w:val="20"/>
        </w:rPr>
        <w:t xml:space="preserve"> chances for establishment and </w:t>
      </w:r>
      <w:r>
        <w:rPr>
          <w:sz w:val="20"/>
        </w:rPr>
        <w:t xml:space="preserve">helps </w:t>
      </w:r>
      <w:r w:rsidRPr="00064194">
        <w:rPr>
          <w:sz w:val="20"/>
        </w:rPr>
        <w:t>preserve the</w:t>
      </w:r>
      <w:r>
        <w:rPr>
          <w:sz w:val="20"/>
        </w:rPr>
        <w:t xml:space="preserve"> </w:t>
      </w:r>
      <w:r w:rsidRPr="00064194">
        <w:rPr>
          <w:sz w:val="20"/>
        </w:rPr>
        <w:t>mycorrhizal</w:t>
      </w:r>
      <w:r>
        <w:rPr>
          <w:sz w:val="20"/>
        </w:rPr>
        <w:t xml:space="preserve"> relationships (the symbiotic association between a fungus and the roots of a vascular plant) </w:t>
      </w:r>
      <w:r w:rsidRPr="00064194">
        <w:rPr>
          <w:sz w:val="20"/>
        </w:rPr>
        <w:t>the tree relies upon.</w:t>
      </w:r>
      <w:r>
        <w:rPr>
          <w:sz w:val="20"/>
        </w:rPr>
        <w:t xml:space="preserve"> </w:t>
      </w:r>
    </w:p>
    <w:p w:rsidR="00547B3F" w:rsidRDefault="00547B3F" w:rsidP="00547B3F">
      <w:pPr>
        <w:jc w:val="left"/>
        <w:rPr>
          <w:sz w:val="20"/>
        </w:rPr>
      </w:pPr>
    </w:p>
    <w:p w:rsidR="00547B3F" w:rsidRDefault="00547B3F" w:rsidP="00547B3F">
      <w:pPr>
        <w:pStyle w:val="BodyText1"/>
      </w:pPr>
    </w:p>
    <w:p w:rsidR="00547B3F" w:rsidRDefault="00547B3F" w:rsidP="00547B3F">
      <w:pPr>
        <w:pStyle w:val="Heading4"/>
        <w:rPr>
          <w:b/>
          <w:bCs/>
          <w:i w:val="0"/>
          <w:iCs w:val="0"/>
        </w:rPr>
      </w:pPr>
      <w:r w:rsidRPr="00A90532">
        <w:rPr>
          <w:b/>
          <w:bCs/>
          <w:i w:val="0"/>
          <w:iCs w:val="0"/>
        </w:rPr>
        <w:t>Management</w:t>
      </w:r>
    </w:p>
    <w:p w:rsidR="00547B3F" w:rsidRDefault="00547B3F" w:rsidP="00547B3F">
      <w:pPr>
        <w:jc w:val="left"/>
        <w:rPr>
          <w:sz w:val="20"/>
        </w:rPr>
      </w:pPr>
      <w:r>
        <w:rPr>
          <w:sz w:val="20"/>
        </w:rPr>
        <w:t>Harvesting the larger, dominant commercial species in stands that contain well developed sub-canopies of hop hornbeam will allow the tree to dominate and inhibit the reproduction of the original overstory species.</w:t>
      </w:r>
    </w:p>
    <w:p w:rsidR="00547B3F" w:rsidRDefault="00547B3F" w:rsidP="00547B3F">
      <w:pPr>
        <w:jc w:val="left"/>
        <w:rPr>
          <w:sz w:val="20"/>
        </w:rPr>
      </w:pPr>
    </w:p>
    <w:p w:rsidR="00547B3F" w:rsidRDefault="00547B3F" w:rsidP="00547B3F">
      <w:pPr>
        <w:pStyle w:val="Heading4"/>
        <w:rPr>
          <w:b/>
          <w:bCs/>
          <w:i w:val="0"/>
          <w:iCs w:val="0"/>
        </w:rPr>
      </w:pPr>
      <w:r w:rsidRPr="00A90532">
        <w:rPr>
          <w:b/>
          <w:bCs/>
          <w:i w:val="0"/>
          <w:iCs w:val="0"/>
        </w:rPr>
        <w:t>Pests and Potential Problems</w:t>
      </w:r>
    </w:p>
    <w:p w:rsidR="00547B3F" w:rsidRDefault="00547B3F" w:rsidP="00547B3F">
      <w:pPr>
        <w:jc w:val="left"/>
        <w:rPr>
          <w:sz w:val="20"/>
        </w:rPr>
      </w:pPr>
      <w:r>
        <w:rPr>
          <w:sz w:val="20"/>
        </w:rPr>
        <w:t xml:space="preserve">This tree is considered to be relatively free of insect and other disease problems.  It is browsed by white-tailed deer only incidentally.  It is sensitive to pollutants such as oxides of sulfur or nitrogen, and to chlorine or fluorine.  There are no known pests or problems associated with hop hornbeam.  </w:t>
      </w:r>
    </w:p>
    <w:p w:rsidR="00547B3F" w:rsidRPr="00AC682B" w:rsidRDefault="00547B3F" w:rsidP="00547B3F">
      <w:pPr>
        <w:jc w:val="left"/>
        <w:rPr>
          <w:sz w:val="20"/>
        </w:rPr>
      </w:pPr>
    </w:p>
    <w:p w:rsidR="00547B3F" w:rsidRDefault="00547B3F" w:rsidP="00547B3F">
      <w:pPr>
        <w:pStyle w:val="Heading4"/>
        <w:rPr>
          <w:b/>
          <w:bCs/>
          <w:i w:val="0"/>
          <w:iCs w:val="0"/>
        </w:rPr>
      </w:pPr>
      <w:r w:rsidRPr="00A90532">
        <w:rPr>
          <w:b/>
          <w:bCs/>
          <w:i w:val="0"/>
          <w:iCs w:val="0"/>
        </w:rPr>
        <w:t>Environmental Concerns</w:t>
      </w:r>
    </w:p>
    <w:p w:rsidR="00547B3F" w:rsidRDefault="00547B3F" w:rsidP="00547B3F">
      <w:pPr>
        <w:jc w:val="left"/>
        <w:rPr>
          <w:sz w:val="20"/>
        </w:rPr>
      </w:pPr>
      <w:r>
        <w:rPr>
          <w:sz w:val="20"/>
        </w:rPr>
        <w:t>There are no known environmental concerns associated with hop hornbeam.</w:t>
      </w:r>
    </w:p>
    <w:p w:rsidR="00547B3F" w:rsidRDefault="00547B3F" w:rsidP="00547B3F">
      <w:pPr>
        <w:jc w:val="left"/>
        <w:rPr>
          <w:sz w:val="20"/>
        </w:rPr>
      </w:pPr>
    </w:p>
    <w:p w:rsidR="00547B3F" w:rsidRPr="00A90532" w:rsidRDefault="00547B3F" w:rsidP="00547B3F">
      <w:pPr>
        <w:pStyle w:val="Heading4"/>
        <w:rPr>
          <w:b/>
          <w:bCs/>
          <w:i w:val="0"/>
          <w:iCs w:val="0"/>
        </w:rPr>
      </w:pPr>
      <w:r w:rsidRPr="00A90532">
        <w:rPr>
          <w:b/>
          <w:bCs/>
          <w:i w:val="0"/>
          <w:iCs w:val="0"/>
        </w:rPr>
        <w:t>Control</w:t>
      </w:r>
    </w:p>
    <w:p w:rsidR="00547B3F" w:rsidRDefault="00547B3F" w:rsidP="00547B3F">
      <w:pPr>
        <w:pStyle w:val="BodyText1"/>
      </w:pPr>
      <w:r w:rsidRPr="00A52B1D">
        <w:t xml:space="preserve">Hop </w:t>
      </w:r>
      <w:r>
        <w:t>h</w:t>
      </w:r>
      <w:r w:rsidRPr="00A52B1D">
        <w:t xml:space="preserve">ornbeam is not considered to be “weedy” but is considered </w:t>
      </w:r>
      <w:r>
        <w:t xml:space="preserve">a nondesirable tree in a commercially managed forest.  Methods of eradicating the species include girdling and the use of herbicides applied by mist blowing, tree injection, or spraying cut stumps.  </w:t>
      </w:r>
    </w:p>
    <w:p w:rsidR="00547B3F" w:rsidRPr="00A52B1D" w:rsidRDefault="00547B3F" w:rsidP="00547B3F">
      <w:pPr>
        <w:pStyle w:val="BodyText1"/>
      </w:pPr>
    </w:p>
    <w:p w:rsidR="00547B3F" w:rsidRPr="002D7A49" w:rsidRDefault="00547B3F" w:rsidP="00547B3F">
      <w:pPr>
        <w:pStyle w:val="BodyText1"/>
      </w:pPr>
      <w:r>
        <w:t xml:space="preserve">If control is desired contact your local agricultural extension specialist or county weed specialist to learn what works best in your area and how to use it safely.  Always read label and safety instructions for each control </w:t>
      </w:r>
      <w:r>
        <w:lastRenderedPageBreak/>
        <w:t>method.  Trade names and control measures appear in this document only to provide specific information.  USDA NRCS does not guarantee or warrant the products and control methods named, and other products may be equally effective.</w:t>
      </w:r>
    </w:p>
    <w:p w:rsidR="00547B3F" w:rsidRDefault="00547B3F" w:rsidP="00547B3F">
      <w:pPr>
        <w:pStyle w:val="Header3"/>
        <w:keepNext w:val="0"/>
      </w:pPr>
    </w:p>
    <w:p w:rsidR="00547B3F" w:rsidRDefault="00547B3F" w:rsidP="00547B3F">
      <w:pPr>
        <w:pStyle w:val="Heading4"/>
        <w:rPr>
          <w:b/>
          <w:bCs/>
          <w:i w:val="0"/>
          <w:iCs w:val="0"/>
        </w:rPr>
      </w:pPr>
      <w:r w:rsidRPr="00A90532">
        <w:rPr>
          <w:b/>
          <w:bCs/>
          <w:i w:val="0"/>
          <w:iCs w:val="0"/>
        </w:rPr>
        <w:t>Seeds and Plant Production</w:t>
      </w:r>
    </w:p>
    <w:p w:rsidR="00547B3F" w:rsidRPr="00C11511" w:rsidRDefault="00547B3F" w:rsidP="00547B3F">
      <w:pPr>
        <w:jc w:val="left"/>
        <w:rPr>
          <w:sz w:val="20"/>
        </w:rPr>
      </w:pPr>
      <w:r>
        <w:rPr>
          <w:sz w:val="20"/>
        </w:rPr>
        <w:t xml:space="preserve">Seeds should be collected when the strobiles are a pale greenish brown and before they dry enough to shatter.  Seeds are light-about 30,000 cleaned seeds per pound.  The nuts are 0.3 inches long and are enclosed in an inflated sac about 0.8 of an inch long that provides buoyancy and improves dispersal by the wind.  Birds provide a secondary means of seed dispersal.  </w:t>
      </w:r>
    </w:p>
    <w:p w:rsidR="00547B3F" w:rsidRPr="006D7A42" w:rsidRDefault="00547B3F" w:rsidP="00547B3F">
      <w:pPr>
        <w:pStyle w:val="BodyText1"/>
      </w:pPr>
    </w:p>
    <w:p w:rsidR="00547B3F" w:rsidRDefault="00547B3F" w:rsidP="00547B3F">
      <w:pPr>
        <w:pStyle w:val="Heading4"/>
        <w:rPr>
          <w:b/>
          <w:bCs/>
          <w:i w:val="0"/>
          <w:iCs w:val="0"/>
        </w:rPr>
      </w:pPr>
      <w:r w:rsidRPr="00A90532">
        <w:rPr>
          <w:b/>
          <w:bCs/>
          <w:i w:val="0"/>
          <w:iCs w:val="0"/>
        </w:rPr>
        <w:t>Cultivars, Improved, and Selected Materials (and area of origin)</w:t>
      </w:r>
      <w:r>
        <w:rPr>
          <w:b/>
          <w:bCs/>
          <w:i w:val="0"/>
          <w:iCs w:val="0"/>
        </w:rPr>
        <w:t xml:space="preserve">  </w:t>
      </w:r>
    </w:p>
    <w:p w:rsidR="00547B3F" w:rsidRPr="00D73BC6" w:rsidRDefault="00547B3F" w:rsidP="00547B3F">
      <w:pPr>
        <w:pStyle w:val="Heading4"/>
        <w:rPr>
          <w:b/>
          <w:bCs/>
          <w:i w:val="0"/>
          <w:iCs w:val="0"/>
        </w:rPr>
      </w:pPr>
      <w:r w:rsidRPr="00D73BC6">
        <w:rPr>
          <w:i w:val="0"/>
        </w:rPr>
        <w:t xml:space="preserve">Contact your local Natural Resources Conservation Service (formerly Soil Conservation Service) office for more information. Look in the phone book under United States Government. The Natural Resources Conservation Service </w:t>
      </w:r>
      <w:r>
        <w:rPr>
          <w:i w:val="0"/>
        </w:rPr>
        <w:t>should</w:t>
      </w:r>
      <w:r w:rsidRPr="00D73BC6">
        <w:rPr>
          <w:i w:val="0"/>
        </w:rPr>
        <w:t xml:space="preserve"> be listed under the subheading “Department of Agriculture.”</w:t>
      </w:r>
    </w:p>
    <w:p w:rsidR="00547B3F" w:rsidRDefault="00547B3F" w:rsidP="00547B3F">
      <w:pPr>
        <w:pStyle w:val="Heading4"/>
        <w:rPr>
          <w:b/>
          <w:bCs/>
          <w:i w:val="0"/>
          <w:iCs w:val="0"/>
        </w:rPr>
      </w:pPr>
    </w:p>
    <w:p w:rsidR="00316DFF" w:rsidRDefault="00547B3F" w:rsidP="00316DFF">
      <w:pPr>
        <w:pStyle w:val="Heading4"/>
        <w:rPr>
          <w:b/>
          <w:bCs/>
          <w:i w:val="0"/>
          <w:iCs w:val="0"/>
        </w:rPr>
      </w:pPr>
      <w:r w:rsidRPr="00A90532">
        <w:rPr>
          <w:b/>
          <w:bCs/>
          <w:i w:val="0"/>
          <w:iCs w:val="0"/>
        </w:rPr>
        <w:t>References</w:t>
      </w:r>
    </w:p>
    <w:p w:rsidR="00316DFF" w:rsidRDefault="00AA68E6" w:rsidP="00316DFF">
      <w:pPr>
        <w:pStyle w:val="Heading4"/>
        <w:ind w:left="360" w:hanging="360"/>
        <w:rPr>
          <w:i w:val="0"/>
          <w:color w:val="000000" w:themeColor="text1"/>
        </w:rPr>
      </w:pPr>
      <w:r w:rsidRPr="00316DFF">
        <w:rPr>
          <w:i w:val="0"/>
          <w:color w:val="000000" w:themeColor="text1"/>
        </w:rPr>
        <w:t xml:space="preserve">Fehrenbach, Jr., William E., 1984. The Eastern Hop Hornbeam: Its Natural History and Landscape Potential. Available at </w:t>
      </w:r>
      <w:r w:rsidRPr="00316DFF">
        <w:rPr>
          <w:i w:val="0"/>
        </w:rPr>
        <w:t>http://arnoldia.arboretum.harvard.edu/pdf/articles/1984-44-2-the-eastern-hop-hornbeam-its-natural -history-anlandscape-potential.pdf</w:t>
      </w:r>
      <w:r w:rsidRPr="00316DFF">
        <w:rPr>
          <w:i w:val="0"/>
          <w:color w:val="000000" w:themeColor="text1"/>
        </w:rPr>
        <w:t xml:space="preserve"> (verified Feb 2012) Arnoldia 44(2):23-27.</w:t>
      </w:r>
    </w:p>
    <w:p w:rsidR="00316DFF" w:rsidRDefault="00AA68E6" w:rsidP="00316DFF">
      <w:pPr>
        <w:pStyle w:val="Heading4"/>
        <w:ind w:left="360" w:hanging="360"/>
        <w:rPr>
          <w:i w:val="0"/>
          <w:color w:val="000000" w:themeColor="text1"/>
        </w:rPr>
      </w:pPr>
      <w:r>
        <w:rPr>
          <w:color w:val="000000" w:themeColor="text1"/>
        </w:rPr>
        <w:t xml:space="preserve"> </w:t>
      </w:r>
      <w:r w:rsidRPr="00316DFF">
        <w:rPr>
          <w:i w:val="0"/>
          <w:color w:val="000000" w:themeColor="text1"/>
        </w:rPr>
        <w:t>Illinois State Museum. Hop hornbeam. Forests of Illinois Tree Guide.2000. Available at http://www.museum.state.il.us/muslink/forest/htmls/trees/O-virginiana.html (verified Feb2012). Illinois State Museum, Springfield, IL.</w:t>
      </w:r>
    </w:p>
    <w:p w:rsidR="00316DFF" w:rsidRDefault="00AA68E6" w:rsidP="00316DFF">
      <w:pPr>
        <w:pStyle w:val="Heading4"/>
        <w:ind w:left="360" w:hanging="360"/>
        <w:rPr>
          <w:i w:val="0"/>
          <w:color w:val="000000" w:themeColor="text1"/>
        </w:rPr>
      </w:pPr>
      <w:r w:rsidRPr="00316DFF">
        <w:rPr>
          <w:i w:val="0"/>
          <w:color w:val="000000" w:themeColor="text1"/>
        </w:rPr>
        <w:t xml:space="preserve">Metzger, F. T. 1990.Eastern hophormbeam. In Silvics of North America. Vol. 2. Hardwoods. Compiled by R. M. Burns and B. H. Honkala. Available at </w:t>
      </w:r>
      <w:r w:rsidRPr="00316DFF">
        <w:rPr>
          <w:i w:val="0"/>
        </w:rPr>
        <w:t>http://www.na.fs.fed.us/spfo/pubs/silvics_manual/volume_2/ostrya/virginiana.html</w:t>
      </w:r>
      <w:r w:rsidRPr="00316DFF">
        <w:rPr>
          <w:i w:val="0"/>
          <w:color w:val="000000" w:themeColor="text1"/>
        </w:rPr>
        <w:t xml:space="preserve"> (verified Feb 2012). U.S. Department of Agriculture Handbook 654.</w:t>
      </w:r>
    </w:p>
    <w:p w:rsidR="00316DFF" w:rsidRDefault="00AA68E6" w:rsidP="00316DFF">
      <w:pPr>
        <w:pStyle w:val="Heading4"/>
        <w:ind w:left="360" w:hanging="360"/>
        <w:rPr>
          <w:i w:val="0"/>
          <w:color w:val="000000" w:themeColor="text1"/>
        </w:rPr>
      </w:pPr>
      <w:r w:rsidRPr="00316DFF">
        <w:rPr>
          <w:i w:val="0"/>
          <w:color w:val="000000" w:themeColor="text1"/>
        </w:rPr>
        <w:t xml:space="preserve">Ohio Department of Natural Resources, Division of Forestry. American Hophornbeam. Available at </w:t>
      </w:r>
      <w:r w:rsidRPr="00316DFF">
        <w:rPr>
          <w:i w:val="0"/>
        </w:rPr>
        <w:t>http://www.dnr.state.oh.us/home/trees/hophorn_am/tabid/5377/default.aspx</w:t>
      </w:r>
      <w:r w:rsidRPr="00316DFF">
        <w:rPr>
          <w:i w:val="0"/>
          <w:color w:val="000000" w:themeColor="text1"/>
        </w:rPr>
        <w:t xml:space="preserve"> (verified Feb 2012). Ohio Department of Natural Resources, Division of Forestry, Columbus, OH</w:t>
      </w:r>
    </w:p>
    <w:p w:rsidR="00316DFF" w:rsidRDefault="00AA68E6" w:rsidP="00316DFF">
      <w:pPr>
        <w:pStyle w:val="Heading4"/>
        <w:ind w:left="360" w:hanging="360"/>
        <w:rPr>
          <w:i w:val="0"/>
          <w:color w:val="000000" w:themeColor="text1"/>
        </w:rPr>
      </w:pPr>
      <w:r w:rsidRPr="00316DFF">
        <w:rPr>
          <w:i w:val="0"/>
          <w:color w:val="000000" w:themeColor="text1"/>
        </w:rPr>
        <w:t>Strasbaugh, P. D.and E. L. Core. 1952. Flora of West Virginia. West Virginia University Bulletin, series 65, No. 3-1, p. 293-293. Morgantown, West Virginia,100p.</w:t>
      </w:r>
    </w:p>
    <w:p w:rsidR="00AA68E6" w:rsidRPr="00316DFF" w:rsidRDefault="00316DFF" w:rsidP="00316DFF">
      <w:pPr>
        <w:pStyle w:val="Heading4"/>
        <w:ind w:left="360" w:hanging="360"/>
        <w:rPr>
          <w:i w:val="0"/>
          <w:color w:val="000000" w:themeColor="text1"/>
        </w:rPr>
      </w:pPr>
      <w:r>
        <w:rPr>
          <w:i w:val="0"/>
          <w:color w:val="000000" w:themeColor="text1"/>
        </w:rPr>
        <w:t>U</w:t>
      </w:r>
      <w:r w:rsidR="00AA68E6" w:rsidRPr="00316DFF">
        <w:rPr>
          <w:i w:val="0"/>
          <w:color w:val="000000" w:themeColor="text1"/>
        </w:rPr>
        <w:t>SDA, NRCS.</w:t>
      </w:r>
      <w:r w:rsidR="007857B9" w:rsidRPr="00316DFF">
        <w:rPr>
          <w:i w:val="0"/>
          <w:color w:val="000000" w:themeColor="text1"/>
        </w:rPr>
        <w:t xml:space="preserve"> </w:t>
      </w:r>
      <w:r w:rsidR="00AA68E6" w:rsidRPr="00316DFF">
        <w:rPr>
          <w:i w:val="0"/>
          <w:color w:val="000000" w:themeColor="text1"/>
        </w:rPr>
        <w:t>2012. The PLANTS Database(http://plants.usda.gov, 21 February 2012). National Plant Data Team, Greensboro, NC 27402-4901 USA.</w:t>
      </w:r>
    </w:p>
    <w:p w:rsidR="00AA68E6" w:rsidRPr="00AA68E6" w:rsidRDefault="00AA68E6" w:rsidP="00AA68E6"/>
    <w:p w:rsidR="00547B3F" w:rsidRPr="005A0E81" w:rsidRDefault="00547B3F" w:rsidP="00547B3F">
      <w:pPr>
        <w:pStyle w:val="Heading4"/>
        <w:rPr>
          <w:b/>
          <w:bCs/>
          <w:i w:val="0"/>
          <w:iCs w:val="0"/>
          <w:color w:val="000000" w:themeColor="text1"/>
        </w:rPr>
      </w:pPr>
      <w:r w:rsidRPr="005A0E81">
        <w:rPr>
          <w:b/>
          <w:bCs/>
          <w:i w:val="0"/>
          <w:iCs w:val="0"/>
          <w:color w:val="000000" w:themeColor="text1"/>
        </w:rPr>
        <w:t>Prepared By</w:t>
      </w:r>
    </w:p>
    <w:p w:rsidR="00547B3F" w:rsidRDefault="00547B3F" w:rsidP="00547B3F">
      <w:pPr>
        <w:pStyle w:val="BodyText1"/>
        <w:rPr>
          <w:color w:val="000000" w:themeColor="text1"/>
        </w:rPr>
      </w:pPr>
      <w:r w:rsidRPr="005A0E81">
        <w:rPr>
          <w:color w:val="000000" w:themeColor="text1"/>
        </w:rPr>
        <w:lastRenderedPageBreak/>
        <w:t>Stephen E. Ritz, USDA</w:t>
      </w:r>
      <w:r>
        <w:rPr>
          <w:color w:val="000000" w:themeColor="text1"/>
        </w:rPr>
        <w:t>,</w:t>
      </w:r>
      <w:r w:rsidRPr="005A0E81">
        <w:rPr>
          <w:color w:val="000000" w:themeColor="text1"/>
        </w:rPr>
        <w:t xml:space="preserve"> NRCS, Romney, West Virginia</w:t>
      </w:r>
    </w:p>
    <w:p w:rsidR="00547B3F" w:rsidRDefault="00547B3F" w:rsidP="00547B3F">
      <w:pPr>
        <w:pStyle w:val="BodyText1"/>
        <w:rPr>
          <w:color w:val="000000" w:themeColor="text1"/>
        </w:rPr>
      </w:pPr>
    </w:p>
    <w:p w:rsidR="00547B3F" w:rsidRDefault="00547B3F" w:rsidP="00547B3F">
      <w:pPr>
        <w:pStyle w:val="BodyText1"/>
        <w:rPr>
          <w:b/>
          <w:color w:val="000000" w:themeColor="text1"/>
        </w:rPr>
      </w:pPr>
      <w:r>
        <w:rPr>
          <w:b/>
          <w:color w:val="000000" w:themeColor="text1"/>
        </w:rPr>
        <w:t>Citation</w:t>
      </w:r>
    </w:p>
    <w:p w:rsidR="00547B3F" w:rsidRDefault="00547B3F" w:rsidP="00547B3F">
      <w:pPr>
        <w:pStyle w:val="BodyText1"/>
        <w:rPr>
          <w:color w:val="000000" w:themeColor="text1"/>
        </w:rPr>
      </w:pPr>
      <w:r>
        <w:rPr>
          <w:color w:val="000000" w:themeColor="text1"/>
        </w:rPr>
        <w:t>Ritz, S. E. 2012. Plant guide for hop hornbeam</w:t>
      </w:r>
      <w:r w:rsidR="00611D73">
        <w:rPr>
          <w:color w:val="000000" w:themeColor="text1"/>
        </w:rPr>
        <w:t xml:space="preserve"> </w:t>
      </w:r>
      <w:r w:rsidR="00611D73">
        <w:rPr>
          <w:i/>
          <w:color w:val="000000" w:themeColor="text1"/>
        </w:rPr>
        <w:t>(Ostrya virginiana)</w:t>
      </w:r>
      <w:r>
        <w:rPr>
          <w:color w:val="000000" w:themeColor="text1"/>
        </w:rPr>
        <w:t>. USDA Natural Resources Conservation Serivce, Appalachian Plant Materials Center. Alderson, WV</w:t>
      </w:r>
    </w:p>
    <w:p w:rsidR="00547B3F" w:rsidRDefault="00547B3F" w:rsidP="00547B3F">
      <w:pPr>
        <w:pStyle w:val="BodyText1"/>
        <w:rPr>
          <w:color w:val="000000" w:themeColor="text1"/>
        </w:rPr>
      </w:pPr>
    </w:p>
    <w:p w:rsidR="00547B3F" w:rsidRDefault="00547B3F" w:rsidP="00547B3F">
      <w:pPr>
        <w:pStyle w:val="BodyText1"/>
        <w:rPr>
          <w:color w:val="000000" w:themeColor="text1"/>
        </w:rPr>
      </w:pPr>
      <w:r>
        <w:rPr>
          <w:color w:val="000000" w:themeColor="text1"/>
        </w:rPr>
        <w:t>Published February 2012</w:t>
      </w:r>
    </w:p>
    <w:p w:rsidR="00547B3F" w:rsidRDefault="00547B3F" w:rsidP="00547B3F">
      <w:pPr>
        <w:pStyle w:val="BodyText1"/>
        <w:rPr>
          <w:color w:val="000000" w:themeColor="text1"/>
        </w:rPr>
      </w:pPr>
    </w:p>
    <w:p w:rsidR="00547B3F" w:rsidRDefault="00547B3F" w:rsidP="00547B3F">
      <w:pPr>
        <w:pStyle w:val="BodyText"/>
        <w:jc w:val="left"/>
        <w:rPr>
          <w:rFonts w:asciiTheme="minorHAnsi" w:hAnsiTheme="minorHAnsi" w:cstheme="minorHAnsi"/>
          <w:color w:val="000000" w:themeColor="text1"/>
          <w:szCs w:val="14"/>
        </w:rPr>
      </w:pPr>
    </w:p>
    <w:p w:rsidR="00547B3F" w:rsidRDefault="00547B3F" w:rsidP="00547B3F">
      <w:pPr>
        <w:pStyle w:val="BodyText"/>
        <w:jc w:val="left"/>
        <w:rPr>
          <w:rFonts w:asciiTheme="minorHAnsi" w:hAnsiTheme="minorHAnsi" w:cstheme="minorHAnsi"/>
          <w:color w:val="000000" w:themeColor="text1"/>
          <w:szCs w:val="14"/>
        </w:rPr>
      </w:pPr>
    </w:p>
    <w:p w:rsidR="00547B3F" w:rsidRDefault="00547B3F" w:rsidP="00547B3F">
      <w:pPr>
        <w:pStyle w:val="BodyText"/>
        <w:jc w:val="left"/>
        <w:rPr>
          <w:rFonts w:asciiTheme="minorHAnsi" w:hAnsiTheme="minorHAnsi" w:cstheme="minorHAnsi"/>
          <w:color w:val="000000" w:themeColor="text1"/>
          <w:szCs w:val="14"/>
        </w:rPr>
      </w:pPr>
    </w:p>
    <w:p w:rsidR="00547B3F" w:rsidRDefault="00547B3F" w:rsidP="00547B3F">
      <w:pPr>
        <w:pStyle w:val="BodyText"/>
        <w:jc w:val="left"/>
        <w:rPr>
          <w:rFonts w:asciiTheme="minorHAnsi" w:hAnsiTheme="minorHAnsi" w:cstheme="minorHAnsi"/>
          <w:color w:val="000000" w:themeColor="text1"/>
          <w:szCs w:val="14"/>
        </w:rPr>
      </w:pPr>
    </w:p>
    <w:p w:rsidR="00547B3F" w:rsidRDefault="00547B3F" w:rsidP="00547B3F">
      <w:pPr>
        <w:pStyle w:val="BodyText"/>
        <w:jc w:val="left"/>
        <w:rPr>
          <w:rStyle w:val="Footer1Char"/>
          <w:color w:val="auto"/>
        </w:rPr>
      </w:pPr>
      <w:r w:rsidRPr="002C6F15">
        <w:rPr>
          <w:rStyle w:val="Footer1Char"/>
          <w:color w:val="auto"/>
        </w:rPr>
        <w:t xml:space="preserve"> </w:t>
      </w:r>
      <w:r w:rsidRPr="00C36DFB">
        <w:rPr>
          <w:rStyle w:val="Footer1Char"/>
          <w:color w:val="auto"/>
        </w:rPr>
        <w:t>For more information about this and other plants, please contact your local NRCS field office or Conservation District</w:t>
      </w:r>
      <w:r>
        <w:rPr>
          <w:rStyle w:val="Footer1Char"/>
          <w:color w:val="auto"/>
        </w:rPr>
        <w:t xml:space="preserve"> </w:t>
      </w:r>
      <w:r w:rsidRPr="000171EC">
        <w:rPr>
          <w:color w:val="000000"/>
        </w:rPr>
        <w:t>&lt;</w:t>
      </w:r>
      <w:hyperlink r:id="rId16" w:history="1">
        <w:r w:rsidRPr="005648A5">
          <w:rPr>
            <w:rStyle w:val="Hyperlink"/>
            <w:color w:val="92D050"/>
            <w:sz w:val="14"/>
            <w:szCs w:val="14"/>
          </w:rPr>
          <w:t>http://www.nrcs.usda.gov/</w:t>
        </w:r>
      </w:hyperlink>
      <w:r>
        <w:rPr>
          <w:rStyle w:val="Footer1Char"/>
          <w:color w:val="auto"/>
        </w:rPr>
        <w:t>&gt;</w:t>
      </w:r>
      <w:r w:rsidRPr="00C36DFB">
        <w:rPr>
          <w:rStyle w:val="Footer1Char"/>
          <w:color w:val="auto"/>
        </w:rPr>
        <w:t>, and visit the PLANTS Web site</w:t>
      </w:r>
      <w:r>
        <w:rPr>
          <w:rStyle w:val="Footer1Char"/>
          <w:color w:val="auto"/>
        </w:rPr>
        <w:t xml:space="preserve"> </w:t>
      </w:r>
      <w:r w:rsidRPr="00C36DFB">
        <w:rPr>
          <w:rStyle w:val="Footer1Char"/>
          <w:color w:val="auto"/>
        </w:rPr>
        <w:t>&lt;</w:t>
      </w:r>
      <w:hyperlink r:id="rId17" w:tooltip="Plants Web site" w:history="1">
        <w:r w:rsidRPr="005648A5">
          <w:rPr>
            <w:rStyle w:val="Hyperlink"/>
            <w:color w:val="92D050"/>
            <w:sz w:val="14"/>
            <w:szCs w:val="14"/>
          </w:rPr>
          <w:t>http://plants.usda.gov</w:t>
        </w:r>
      </w:hyperlink>
      <w:r w:rsidRPr="00C36DFB">
        <w:rPr>
          <w:rStyle w:val="Footer1Char"/>
          <w:color w:val="auto"/>
        </w:rPr>
        <w:t>&gt; or the Plant Materials Program Web site &lt;</w:t>
      </w:r>
      <w:hyperlink r:id="rId18" w:tooltip="Plant Materials Program Web site" w:history="1">
        <w:r w:rsidRPr="005648A5">
          <w:rPr>
            <w:rStyle w:val="Hyperlink"/>
            <w:color w:val="92D050"/>
            <w:sz w:val="14"/>
            <w:szCs w:val="14"/>
          </w:rPr>
          <w:t>http://Plant-Materials.nrcs.usda.gov</w:t>
        </w:r>
      </w:hyperlink>
      <w:r w:rsidRPr="00C36DFB">
        <w:rPr>
          <w:rStyle w:val="Footer1Char"/>
          <w:color w:val="auto"/>
        </w:rPr>
        <w:t>&gt;</w:t>
      </w:r>
    </w:p>
    <w:p w:rsidR="00547B3F" w:rsidRDefault="00547B3F" w:rsidP="00547B3F">
      <w:pPr>
        <w:pStyle w:val="BodyText1"/>
        <w:rPr>
          <w:rFonts w:asciiTheme="minorHAnsi" w:hAnsiTheme="minorHAnsi" w:cstheme="minorHAnsi"/>
          <w:color w:val="000000" w:themeColor="text1"/>
          <w:sz w:val="14"/>
          <w:szCs w:val="14"/>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FC5D37" w:rsidRDefault="00FC5D37" w:rsidP="00547B3F">
      <w:pPr>
        <w:pStyle w:val="BodytextNRCS"/>
        <w:spacing w:before="240"/>
        <w:rPr>
          <w:b/>
          <w:color w:val="00A886"/>
        </w:rPr>
      </w:pPr>
    </w:p>
    <w:p w:rsidR="00FC5D37" w:rsidRDefault="00FC5D37" w:rsidP="00547B3F">
      <w:pPr>
        <w:pStyle w:val="BodytextNRCS"/>
        <w:spacing w:before="240"/>
        <w:rPr>
          <w:b/>
          <w:color w:val="00A886"/>
        </w:rPr>
      </w:pPr>
    </w:p>
    <w:p w:rsidR="00FC5D37" w:rsidRDefault="00FC5D37" w:rsidP="00547B3F">
      <w:pPr>
        <w:pStyle w:val="BodytextNRCS"/>
        <w:spacing w:before="240"/>
        <w:rPr>
          <w:b/>
          <w:color w:val="00A886"/>
        </w:rPr>
      </w:pPr>
    </w:p>
    <w:p w:rsidR="00FC5D37" w:rsidRDefault="00FC5D37"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9"/>
          <w:footerReference w:type="default" r:id="rId20"/>
          <w:type w:val="continuous"/>
          <w:pgSz w:w="12240" w:h="15840" w:code="1"/>
          <w:pgMar w:top="1080" w:right="1080" w:bottom="1080" w:left="1080" w:header="720" w:footer="720" w:gutter="0"/>
          <w:cols w:num="2" w:space="720"/>
          <w:titlePg/>
          <w:docGrid w:linePitch="326"/>
        </w:sectPr>
      </w:pPr>
    </w:p>
    <w:p w:rsidR="00FC5D37" w:rsidRDefault="00FC5D37" w:rsidP="006B716F">
      <w:pPr>
        <w:pStyle w:val="Footer"/>
        <w:spacing w:before="240"/>
        <w:rPr>
          <w:b/>
          <w:color w:val="00A886"/>
          <w:sz w:val="20"/>
        </w:rPr>
      </w:pPr>
    </w:p>
    <w:p w:rsidR="00FC5D37" w:rsidRDefault="00FC5D37" w:rsidP="006B716F">
      <w:pPr>
        <w:pStyle w:val="Footer"/>
        <w:spacing w:before="240"/>
        <w:rPr>
          <w:b/>
          <w:color w:val="00A886"/>
          <w:sz w:val="20"/>
        </w:rPr>
      </w:pPr>
    </w:p>
    <w:p w:rsidR="00FC5D37" w:rsidRDefault="00FC5D37" w:rsidP="006B716F">
      <w:pPr>
        <w:pStyle w:val="Footer"/>
        <w:spacing w:before="240"/>
        <w:rPr>
          <w:b/>
          <w:color w:val="00A886"/>
          <w:sz w:val="20"/>
        </w:rPr>
      </w:pPr>
    </w:p>
    <w:p w:rsidR="00FC5D37" w:rsidRDefault="00FC5D37" w:rsidP="006B716F">
      <w:pPr>
        <w:pStyle w:val="Footer"/>
        <w:spacing w:before="240"/>
        <w:rPr>
          <w:b/>
          <w:color w:val="00A886"/>
          <w:sz w:val="20"/>
        </w:rPr>
      </w:pPr>
    </w:p>
    <w:p w:rsidR="00FC5D37" w:rsidRDefault="00FC5D37"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267" w:rsidRDefault="00381267">
      <w:r>
        <w:separator/>
      </w:r>
    </w:p>
  </w:endnote>
  <w:endnote w:type="continuationSeparator" w:id="0">
    <w:p w:rsidR="00381267" w:rsidRDefault="00381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267" w:rsidRDefault="00381267">
      <w:r>
        <w:separator/>
      </w:r>
    </w:p>
  </w:footnote>
  <w:footnote w:type="continuationSeparator" w:id="0">
    <w:p w:rsidR="00381267" w:rsidRDefault="003812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hideSpellingErrors/>
  <w:hideGrammaticalErrors/>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A51"/>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3166"/>
    <w:rsid w:val="000E35A0"/>
    <w:rsid w:val="000F019C"/>
    <w:rsid w:val="000F1970"/>
    <w:rsid w:val="000F4C63"/>
    <w:rsid w:val="00136DA6"/>
    <w:rsid w:val="00143135"/>
    <w:rsid w:val="001478F1"/>
    <w:rsid w:val="00161F74"/>
    <w:rsid w:val="00173092"/>
    <w:rsid w:val="00186361"/>
    <w:rsid w:val="00192CEC"/>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42A8D"/>
    <w:rsid w:val="0026727E"/>
    <w:rsid w:val="00272129"/>
    <w:rsid w:val="0027648E"/>
    <w:rsid w:val="00280D6D"/>
    <w:rsid w:val="00280F13"/>
    <w:rsid w:val="00293979"/>
    <w:rsid w:val="0029707F"/>
    <w:rsid w:val="002A6B97"/>
    <w:rsid w:val="002B5C39"/>
    <w:rsid w:val="002C3B5E"/>
    <w:rsid w:val="002C45BA"/>
    <w:rsid w:val="002E6B0C"/>
    <w:rsid w:val="002F4DFE"/>
    <w:rsid w:val="00302C9A"/>
    <w:rsid w:val="00307324"/>
    <w:rsid w:val="0031050C"/>
    <w:rsid w:val="00313599"/>
    <w:rsid w:val="00316DFF"/>
    <w:rsid w:val="0032662A"/>
    <w:rsid w:val="00331B1C"/>
    <w:rsid w:val="00341F59"/>
    <w:rsid w:val="00354A89"/>
    <w:rsid w:val="00365080"/>
    <w:rsid w:val="0036701D"/>
    <w:rsid w:val="003749B3"/>
    <w:rsid w:val="003759E1"/>
    <w:rsid w:val="00376137"/>
    <w:rsid w:val="00377934"/>
    <w:rsid w:val="00380D17"/>
    <w:rsid w:val="0038126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25C92"/>
    <w:rsid w:val="004340C9"/>
    <w:rsid w:val="004364E5"/>
    <w:rsid w:val="00437F11"/>
    <w:rsid w:val="00441EB6"/>
    <w:rsid w:val="0044311F"/>
    <w:rsid w:val="0044320D"/>
    <w:rsid w:val="00445D91"/>
    <w:rsid w:val="0044715E"/>
    <w:rsid w:val="004500D1"/>
    <w:rsid w:val="0046432F"/>
    <w:rsid w:val="0048212B"/>
    <w:rsid w:val="00485D14"/>
    <w:rsid w:val="00486806"/>
    <w:rsid w:val="004A249A"/>
    <w:rsid w:val="004A3095"/>
    <w:rsid w:val="004A50AC"/>
    <w:rsid w:val="004D2633"/>
    <w:rsid w:val="004E2BD6"/>
    <w:rsid w:val="004E4F33"/>
    <w:rsid w:val="004F2702"/>
    <w:rsid w:val="004F75FB"/>
    <w:rsid w:val="004F78CE"/>
    <w:rsid w:val="005124C2"/>
    <w:rsid w:val="00520FAC"/>
    <w:rsid w:val="00547B3F"/>
    <w:rsid w:val="00552FC3"/>
    <w:rsid w:val="00564F15"/>
    <w:rsid w:val="00592CFA"/>
    <w:rsid w:val="005950BD"/>
    <w:rsid w:val="005A2740"/>
    <w:rsid w:val="005F57D8"/>
    <w:rsid w:val="005F6574"/>
    <w:rsid w:val="005F6BC2"/>
    <w:rsid w:val="00604076"/>
    <w:rsid w:val="00611D73"/>
    <w:rsid w:val="00614036"/>
    <w:rsid w:val="0061608E"/>
    <w:rsid w:val="006333FE"/>
    <w:rsid w:val="00634E80"/>
    <w:rsid w:val="0063641D"/>
    <w:rsid w:val="00666C7B"/>
    <w:rsid w:val="00682210"/>
    <w:rsid w:val="0068523F"/>
    <w:rsid w:val="006A29CA"/>
    <w:rsid w:val="006B4B3E"/>
    <w:rsid w:val="006B716F"/>
    <w:rsid w:val="006C44A9"/>
    <w:rsid w:val="006D1492"/>
    <w:rsid w:val="006D7A42"/>
    <w:rsid w:val="006F7A43"/>
    <w:rsid w:val="00704BA1"/>
    <w:rsid w:val="00707E48"/>
    <w:rsid w:val="00712AC4"/>
    <w:rsid w:val="00715D67"/>
    <w:rsid w:val="007210A5"/>
    <w:rsid w:val="00721B7E"/>
    <w:rsid w:val="00721E96"/>
    <w:rsid w:val="00722A00"/>
    <w:rsid w:val="007267E8"/>
    <w:rsid w:val="00732FEF"/>
    <w:rsid w:val="00740FE4"/>
    <w:rsid w:val="007478EA"/>
    <w:rsid w:val="00763908"/>
    <w:rsid w:val="007649A5"/>
    <w:rsid w:val="00777D4B"/>
    <w:rsid w:val="007857B9"/>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57CDB"/>
    <w:rsid w:val="00877873"/>
    <w:rsid w:val="0089154B"/>
    <w:rsid w:val="008A4BFE"/>
    <w:rsid w:val="008A72B4"/>
    <w:rsid w:val="008B3C33"/>
    <w:rsid w:val="008D400F"/>
    <w:rsid w:val="008E6018"/>
    <w:rsid w:val="008F3D5A"/>
    <w:rsid w:val="009027B9"/>
    <w:rsid w:val="0090772D"/>
    <w:rsid w:val="00916BBA"/>
    <w:rsid w:val="009322AB"/>
    <w:rsid w:val="009372DC"/>
    <w:rsid w:val="009467F1"/>
    <w:rsid w:val="00964586"/>
    <w:rsid w:val="00982214"/>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A68E6"/>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C4CC7"/>
    <w:rsid w:val="00DD200B"/>
    <w:rsid w:val="00DD41E3"/>
    <w:rsid w:val="00DD7772"/>
    <w:rsid w:val="00DE5A51"/>
    <w:rsid w:val="00DE677F"/>
    <w:rsid w:val="00DE7F41"/>
    <w:rsid w:val="00DF2459"/>
    <w:rsid w:val="00E16378"/>
    <w:rsid w:val="00E23C7F"/>
    <w:rsid w:val="00E2523E"/>
    <w:rsid w:val="00E62883"/>
    <w:rsid w:val="00E636E1"/>
    <w:rsid w:val="00E717F3"/>
    <w:rsid w:val="00E84230"/>
    <w:rsid w:val="00E87D06"/>
    <w:rsid w:val="00E90A43"/>
    <w:rsid w:val="00E9203C"/>
    <w:rsid w:val="00E93233"/>
    <w:rsid w:val="00E96F43"/>
    <w:rsid w:val="00EA6457"/>
    <w:rsid w:val="00EB20FC"/>
    <w:rsid w:val="00EB21DB"/>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5D37"/>
    <w:rsid w:val="00FC6152"/>
    <w:rsid w:val="00FC6B62"/>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BodyText1">
    <w:name w:val="Body Text1"/>
    <w:basedOn w:val="BodyText"/>
    <w:link w:val="BodytextChar0"/>
    <w:rsid w:val="00547B3F"/>
    <w:pPr>
      <w:tabs>
        <w:tab w:val="left" w:pos="2430"/>
      </w:tabs>
      <w:jc w:val="left"/>
    </w:pPr>
    <w:rPr>
      <w:color w:val="auto"/>
      <w:sz w:val="20"/>
    </w:rPr>
  </w:style>
  <w:style w:type="character" w:customStyle="1" w:styleId="BodytextChar0">
    <w:name w:val="Body text Char"/>
    <w:basedOn w:val="BodyTextChar"/>
    <w:link w:val="BodyText1"/>
    <w:rsid w:val="00547B3F"/>
    <w:rPr>
      <w:color w:val="0000FF"/>
      <w:sz w:val="14"/>
      <w:lang w:val="en-US" w:eastAsia="en-US" w:bidi="ar-SA"/>
    </w:rPr>
  </w:style>
  <w:style w:type="paragraph" w:customStyle="1" w:styleId="sm">
    <w:name w:val="sm"/>
    <w:basedOn w:val="Normal"/>
    <w:rsid w:val="00547B3F"/>
    <w:pPr>
      <w:spacing w:before="100" w:beforeAutospacing="1" w:after="100" w:afterAutospacing="1"/>
      <w:jc w:val="left"/>
    </w:pPr>
    <w:rPr>
      <w:rFonts w:ascii="Verdana" w:hAnsi="Verdana"/>
      <w:color w:val="000000"/>
      <w:sz w:val="14"/>
      <w:szCs w:val="14"/>
    </w:rPr>
  </w:style>
  <w:style w:type="character" w:styleId="HTMLCite">
    <w:name w:val="HTML Cite"/>
    <w:basedOn w:val="DefaultParagraphFont"/>
    <w:uiPriority w:val="99"/>
    <w:unhideWhenUsed/>
    <w:rsid w:val="00547B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BodyText1">
    <w:name w:val="Body Text1"/>
    <w:basedOn w:val="BodyText"/>
    <w:link w:val="BodytextChar0"/>
    <w:rsid w:val="00547B3F"/>
    <w:pPr>
      <w:tabs>
        <w:tab w:val="left" w:pos="2430"/>
      </w:tabs>
      <w:jc w:val="left"/>
    </w:pPr>
    <w:rPr>
      <w:color w:val="auto"/>
      <w:sz w:val="20"/>
    </w:rPr>
  </w:style>
  <w:style w:type="character" w:customStyle="1" w:styleId="BodytextChar0">
    <w:name w:val="Body text Char"/>
    <w:basedOn w:val="BodyTextChar"/>
    <w:link w:val="BodyText1"/>
    <w:rsid w:val="00547B3F"/>
    <w:rPr>
      <w:color w:val="0000FF"/>
      <w:sz w:val="14"/>
      <w:lang w:val="en-US" w:eastAsia="en-US" w:bidi="ar-SA"/>
    </w:rPr>
  </w:style>
  <w:style w:type="paragraph" w:customStyle="1" w:styleId="sm">
    <w:name w:val="sm"/>
    <w:basedOn w:val="Normal"/>
    <w:rsid w:val="00547B3F"/>
    <w:pPr>
      <w:spacing w:before="100" w:beforeAutospacing="1" w:after="100" w:afterAutospacing="1"/>
      <w:jc w:val="left"/>
    </w:pPr>
    <w:rPr>
      <w:rFonts w:ascii="Verdana" w:hAnsi="Verdana"/>
      <w:color w:val="000000"/>
      <w:sz w:val="14"/>
      <w:szCs w:val="14"/>
    </w:rPr>
  </w:style>
  <w:style w:type="character" w:styleId="HTMLCite">
    <w:name w:val="HTML Cite"/>
    <w:basedOn w:val="DefaultParagraphFont"/>
    <w:uiPriority w:val="99"/>
    <w:unhideWhenUsed/>
    <w:rsid w:val="00547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plant-materials.nrcs.usda.go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hyperlink" Target="http://www.nrcs.usda.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hn.Vandevender\My%20Document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0DFDA831-E41B-462F-BB1B-9B8CCB08FD41}">
  <ds:schemaRefs>
    <ds:schemaRef ds:uri="http://schemas.microsoft.com/office/2006/metadata/properties"/>
  </ds:schemaRefs>
</ds:datastoreItem>
</file>

<file path=customXml/itemProps3.xml><?xml version="1.0" encoding="utf-8"?>
<ds:datastoreItem xmlns:ds="http://schemas.openxmlformats.org/officeDocument/2006/customXml" ds:itemID="{FC1146AE-D0EC-4CF3-9A39-9FE79EE8A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D2018A5-86C1-43D7-ACA4-7112A8C3020C}">
  <ds:schemaRefs>
    <ds:schemaRef ds:uri="http://schemas.microsoft.com/sharepoint/v3/contenttype/forms"/>
  </ds:schemaRefs>
</ds:datastoreItem>
</file>

<file path=customXml/itemProps5.xml><?xml version="1.0" encoding="utf-8"?>
<ds:datastoreItem xmlns:ds="http://schemas.openxmlformats.org/officeDocument/2006/customXml" ds:itemID="{FF86285F-46B2-46CD-B8D3-B64CB4981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pg_template_dec_2011</Template>
  <TotalTime>1</TotalTime>
  <Pages>3</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9139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Template</dc:title>
  <dc:subject>Template for preparing an NRCS Plant Guide</dc:subject>
  <dc:creator>John.Vandevender</dc:creator>
  <cp:keywords>template, Plant Guide, NRCS, Plant Materials Program, Plant Data Center</cp:keywords>
  <cp:lastModifiedBy>JoshAngie</cp:lastModifiedBy>
  <cp:revision>2</cp:revision>
  <cp:lastPrinted>2010-08-20T19:27:00Z</cp:lastPrinted>
  <dcterms:created xsi:type="dcterms:W3CDTF">2012-12-28T02:19:00Z</dcterms:created>
  <dcterms:modified xsi:type="dcterms:W3CDTF">2012-12-28T02:19:00Z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0x0101005852B334D480E3428C3E59D2795964AA</vt:lpwstr>
  </property>
</Properties>
</file>